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CD759" w14:textId="77777777" w:rsidR="00A63A16" w:rsidRPr="00D027BE" w:rsidRDefault="00A63A16" w:rsidP="00A63A16">
      <w:pPr>
        <w:widowControl/>
        <w:spacing w:line="1100" w:lineRule="exact"/>
        <w:contextualSpacing/>
        <w:jc w:val="center"/>
        <w:rPr>
          <w:rFonts w:ascii="Baskerville Old Face" w:hAnsi="Baskerville Old Face"/>
          <w:b/>
          <w:sz w:val="96"/>
          <w:szCs w:val="100"/>
        </w:rPr>
      </w:pPr>
      <w:r>
        <w:rPr>
          <w:rFonts w:ascii="Baskerville Old Face" w:hAnsi="Baskerville Old Face"/>
          <w:b/>
          <w:sz w:val="96"/>
          <w:szCs w:val="100"/>
        </w:rPr>
        <w:t>{{Name}}</w:t>
      </w:r>
      <w:bookmarkStart w:id="0" w:name="_GoBack"/>
      <w:bookmarkEnd w:id="0"/>
    </w:p>
    <w:p w14:paraId="6F6363D6" w14:textId="373C6CE1" w:rsidR="00A63A16" w:rsidRDefault="00A63A16" w:rsidP="00A63A16">
      <w:pPr>
        <w:widowControl/>
        <w:jc w:val="center"/>
        <w:rPr>
          <w:rFonts w:ascii="Baskerville Old Face" w:hAnsi="Baskerville Old Face"/>
          <w:b/>
          <w:sz w:val="48"/>
          <w:szCs w:val="100"/>
        </w:rPr>
      </w:pPr>
      <w:r>
        <w:rPr>
          <w:rFonts w:ascii="Baskerville Old Face" w:hAnsi="Baskerville Old Face"/>
          <w:b/>
          <w:sz w:val="48"/>
          <w:szCs w:val="100"/>
        </w:rPr>
        <w:t>{{Title}}</w:t>
      </w:r>
    </w:p>
    <w:p w14:paraId="2429D479" w14:textId="77777777" w:rsidR="00A63A16" w:rsidRPr="00D027BE" w:rsidRDefault="00A63A16" w:rsidP="00A63A16">
      <w:pPr>
        <w:widowControl/>
        <w:jc w:val="center"/>
        <w:rPr>
          <w:rFonts w:ascii="Baskerville Old Face" w:hAnsi="Baskerville Old Face"/>
          <w:b/>
          <w:sz w:val="48"/>
          <w:szCs w:val="100"/>
        </w:rPr>
      </w:pPr>
    </w:p>
    <w:p w14:paraId="5C9DA497" w14:textId="6A3BC96C" w:rsidR="00A63A16" w:rsidRDefault="00A63A16" w:rsidP="00A63A16">
      <w:pPr>
        <w:jc w:val="center"/>
        <w:rPr>
          <w:rFonts w:ascii="Century Gothic" w:hAnsi="Century Gothic"/>
          <w:noProof/>
          <w:sz w:val="29"/>
          <w:szCs w:val="29"/>
        </w:rPr>
      </w:pPr>
      <w:r>
        <w:rPr>
          <w:rFonts w:ascii="Century Gothic" w:hAnsi="Century Gothic"/>
          <w:noProof/>
          <w:sz w:val="29"/>
          <w:szCs w:val="29"/>
        </w:rPr>
        <w:t>{{Certificate_Text}}</w:t>
      </w:r>
    </w:p>
    <w:p w14:paraId="12AB2933" w14:textId="4B5851C2" w:rsidR="00A63A16" w:rsidRDefault="00A63A16" w:rsidP="00A63A16">
      <w:pPr>
        <w:jc w:val="center"/>
        <w:rPr>
          <w:rFonts w:ascii="Century Gothic" w:hAnsi="Century Gothic"/>
          <w:noProof/>
          <w:sz w:val="29"/>
          <w:szCs w:val="29"/>
        </w:rPr>
      </w:pPr>
    </w:p>
    <w:p w14:paraId="13D2163A" w14:textId="60060C33" w:rsidR="00A63A16" w:rsidRDefault="00A63A16" w:rsidP="00A63A16">
      <w:pPr>
        <w:rPr>
          <w:rFonts w:ascii="Century Gothic" w:eastAsia="Calibri" w:hAnsi="Century Gothic"/>
          <w:snapToGrid/>
          <w:sz w:val="29"/>
          <w:szCs w:val="29"/>
        </w:rPr>
      </w:pPr>
    </w:p>
    <w:p w14:paraId="3440B767" w14:textId="31C8AE14" w:rsidR="00A63A16" w:rsidRDefault="00A63A16" w:rsidP="00A63A16">
      <w:pPr>
        <w:jc w:val="center"/>
        <w:rPr>
          <w:rFonts w:ascii="Century Gothic" w:eastAsia="Calibri" w:hAnsi="Century Gothic"/>
          <w:snapToGrid/>
          <w:sz w:val="29"/>
          <w:szCs w:val="29"/>
        </w:rPr>
      </w:pPr>
    </w:p>
    <w:p w14:paraId="7ACB0FED" w14:textId="77777777" w:rsidR="00A63A16" w:rsidRPr="00E72E7C" w:rsidRDefault="00A63A16" w:rsidP="00A63A16">
      <w:pPr>
        <w:jc w:val="center"/>
        <w:rPr>
          <w:rFonts w:ascii="Century Gothic" w:eastAsia="Calibri" w:hAnsi="Century Gothic"/>
          <w:snapToGrid/>
          <w:sz w:val="29"/>
          <w:szCs w:val="29"/>
        </w:rPr>
      </w:pPr>
    </w:p>
    <w:p w14:paraId="73C8EC89" w14:textId="77777777" w:rsidR="00A63A16" w:rsidRDefault="00A63A16" w:rsidP="00A63A16">
      <w:pPr>
        <w:jc w:val="center"/>
        <w:rPr>
          <w:rFonts w:ascii="Century Gothic" w:hAnsi="Century Gothic"/>
          <w:snapToGrid/>
          <w:szCs w:val="24"/>
        </w:rPr>
      </w:pPr>
      <w:r>
        <w:rPr>
          <w:rFonts w:ascii="Century Gothic" w:hAnsi="Century Gothic"/>
          <w:snapToGrid/>
          <w:szCs w:val="24"/>
        </w:rPr>
        <w:t>{{</w:t>
      </w:r>
      <w:r>
        <w:rPr>
          <w:rFonts w:ascii="Century Gothic" w:hAnsi="Century Gothic"/>
          <w:noProof/>
          <w:snapToGrid/>
          <w:szCs w:val="24"/>
        </w:rPr>
        <w:t>Formatted_Date</w:t>
      </w:r>
      <w:r>
        <w:rPr>
          <w:rFonts w:ascii="Century Gothic" w:hAnsi="Century Gothic"/>
          <w:snapToGrid/>
          <w:szCs w:val="24"/>
        </w:rPr>
        <w:t>}}</w:t>
      </w:r>
    </w:p>
    <w:p w14:paraId="7E274804" w14:textId="77777777" w:rsidR="00A63A16" w:rsidRDefault="00A63A16" w:rsidP="00A63A16"/>
    <w:p w14:paraId="4402B238" w14:textId="77777777" w:rsidR="00A63A16" w:rsidRDefault="00A63A16" w:rsidP="00A63A16"/>
    <w:p w14:paraId="367BF66C" w14:textId="77777777" w:rsidR="00A63A16" w:rsidRDefault="00A63A16" w:rsidP="00A63A16"/>
    <w:p w14:paraId="4CA94C2C" w14:textId="77777777" w:rsidR="00A63A16" w:rsidRDefault="00A63A16" w:rsidP="00A63A16"/>
    <w:p w14:paraId="15DC2401" w14:textId="77777777" w:rsidR="00A63A16" w:rsidRDefault="00A63A16" w:rsidP="00A63A16"/>
    <w:p w14:paraId="395E030B" w14:textId="77777777" w:rsidR="00A63A16" w:rsidRDefault="00A63A16" w:rsidP="00A63A16">
      <w:pPr>
        <w:jc w:val="right"/>
      </w:pPr>
      <w:r>
        <w:t xml:space="preserve">                                                          _____________________________________</w:t>
      </w:r>
    </w:p>
    <w:p w14:paraId="26F66163" w14:textId="77777777" w:rsidR="00A63A16" w:rsidRDefault="00A63A16" w:rsidP="00A63A16">
      <w:pPr>
        <w:jc w:val="right"/>
        <w:rPr>
          <w:rFonts w:ascii="Century Gothic" w:hAnsi="Century Gothic"/>
          <w:sz w:val="28"/>
          <w:szCs w:val="28"/>
        </w:rPr>
      </w:pPr>
      <w:r w:rsidRPr="00E2461F">
        <w:rPr>
          <w:rFonts w:ascii="Century Gothic" w:hAnsi="Century Gothic"/>
          <w:sz w:val="28"/>
          <w:szCs w:val="28"/>
        </w:rPr>
        <w:t xml:space="preserve">                   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>
        <w:rPr>
          <w:rFonts w:ascii="Century Gothic" w:hAnsi="Century Gothic"/>
          <w:sz w:val="28"/>
          <w:szCs w:val="28"/>
        </w:rPr>
        <w:t>Stan Ellis</w:t>
      </w:r>
    </w:p>
    <w:p w14:paraId="79681970" w14:textId="1FC6C167" w:rsidR="006964AC" w:rsidRPr="00A63A16" w:rsidRDefault="00A63A16" w:rsidP="00A63A16">
      <w:pPr>
        <w:jc w:val="right"/>
        <w:rPr>
          <w:rFonts w:ascii="Century Gothic" w:hAnsi="Century Gothic"/>
          <w:sz w:val="28"/>
          <w:szCs w:val="28"/>
        </w:rPr>
      </w:pPr>
      <w:r w:rsidRPr="00E2461F">
        <w:rPr>
          <w:rFonts w:ascii="Century Gothic" w:hAnsi="Century Gothic"/>
          <w:sz w:val="28"/>
          <w:szCs w:val="28"/>
        </w:rPr>
        <w:t xml:space="preserve">Assemblyman, </w:t>
      </w:r>
      <w:r>
        <w:rPr>
          <w:rFonts w:ascii="Century Gothic" w:hAnsi="Century Gothic"/>
          <w:sz w:val="28"/>
          <w:szCs w:val="28"/>
        </w:rPr>
        <w:t>32</w:t>
      </w:r>
      <w:r w:rsidRPr="00832B5E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</w:t>
      </w:r>
      <w:r w:rsidRPr="00E2461F">
        <w:rPr>
          <w:rFonts w:ascii="Century Gothic" w:hAnsi="Century Gothic"/>
          <w:sz w:val="28"/>
          <w:szCs w:val="28"/>
        </w:rPr>
        <w:t>District</w:t>
      </w:r>
    </w:p>
    <w:sectPr w:rsidR="006964AC" w:rsidRPr="00A63A16" w:rsidSect="00A63A16">
      <w:endnotePr>
        <w:numFmt w:val="decimal"/>
      </w:endnotePr>
      <w:pgSz w:w="12240" w:h="15840" w:code="1"/>
      <w:pgMar w:top="7110" w:right="630" w:bottom="1980" w:left="540" w:header="1440" w:footer="1440" w:gutter="0"/>
      <w:paperSrc w:first="260" w:other="26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C:\Users\crisweco\Desktop\NOR Certificate 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B"/>
    <w:rsid w:val="0002090C"/>
    <w:rsid w:val="000264CB"/>
    <w:rsid w:val="00027066"/>
    <w:rsid w:val="00046C3D"/>
    <w:rsid w:val="00047318"/>
    <w:rsid w:val="00057E64"/>
    <w:rsid w:val="00064447"/>
    <w:rsid w:val="0007207E"/>
    <w:rsid w:val="00080E6D"/>
    <w:rsid w:val="00091DD0"/>
    <w:rsid w:val="000A7CBF"/>
    <w:rsid w:val="000B690A"/>
    <w:rsid w:val="000C101C"/>
    <w:rsid w:val="000C7869"/>
    <w:rsid w:val="000D3DCB"/>
    <w:rsid w:val="000E5E9C"/>
    <w:rsid w:val="000F0C53"/>
    <w:rsid w:val="000F1AA7"/>
    <w:rsid w:val="000F55FC"/>
    <w:rsid w:val="001129BD"/>
    <w:rsid w:val="00132697"/>
    <w:rsid w:val="001437C0"/>
    <w:rsid w:val="0015704A"/>
    <w:rsid w:val="001627C6"/>
    <w:rsid w:val="00167855"/>
    <w:rsid w:val="00197314"/>
    <w:rsid w:val="001A4011"/>
    <w:rsid w:val="001A5DDD"/>
    <w:rsid w:val="001A720E"/>
    <w:rsid w:val="001C0096"/>
    <w:rsid w:val="001C1196"/>
    <w:rsid w:val="001E5CD8"/>
    <w:rsid w:val="00201B40"/>
    <w:rsid w:val="002044E5"/>
    <w:rsid w:val="00204C94"/>
    <w:rsid w:val="0020648D"/>
    <w:rsid w:val="00207F2C"/>
    <w:rsid w:val="00214B20"/>
    <w:rsid w:val="00216697"/>
    <w:rsid w:val="00224F61"/>
    <w:rsid w:val="00232E22"/>
    <w:rsid w:val="0025637A"/>
    <w:rsid w:val="00273126"/>
    <w:rsid w:val="002949D9"/>
    <w:rsid w:val="00297323"/>
    <w:rsid w:val="002A6255"/>
    <w:rsid w:val="002F3D1A"/>
    <w:rsid w:val="002F5DA4"/>
    <w:rsid w:val="0030293F"/>
    <w:rsid w:val="003050E9"/>
    <w:rsid w:val="00307A71"/>
    <w:rsid w:val="00316B63"/>
    <w:rsid w:val="00332A0B"/>
    <w:rsid w:val="003378D5"/>
    <w:rsid w:val="00377EE4"/>
    <w:rsid w:val="00383512"/>
    <w:rsid w:val="003847B3"/>
    <w:rsid w:val="00384A48"/>
    <w:rsid w:val="003A416B"/>
    <w:rsid w:val="003B6460"/>
    <w:rsid w:val="003D4C59"/>
    <w:rsid w:val="003E3C3B"/>
    <w:rsid w:val="003E55FF"/>
    <w:rsid w:val="003F5AB9"/>
    <w:rsid w:val="00402F74"/>
    <w:rsid w:val="004148AC"/>
    <w:rsid w:val="004265AD"/>
    <w:rsid w:val="00437479"/>
    <w:rsid w:val="00444268"/>
    <w:rsid w:val="00453EC2"/>
    <w:rsid w:val="004564DB"/>
    <w:rsid w:val="00464257"/>
    <w:rsid w:val="004753DB"/>
    <w:rsid w:val="00485826"/>
    <w:rsid w:val="004B11C0"/>
    <w:rsid w:val="004C6E11"/>
    <w:rsid w:val="004E4D44"/>
    <w:rsid w:val="004E52BE"/>
    <w:rsid w:val="004F22CC"/>
    <w:rsid w:val="004F5BAB"/>
    <w:rsid w:val="005137D3"/>
    <w:rsid w:val="00520F00"/>
    <w:rsid w:val="00532465"/>
    <w:rsid w:val="00552DD6"/>
    <w:rsid w:val="00557179"/>
    <w:rsid w:val="00563DC4"/>
    <w:rsid w:val="00564DE1"/>
    <w:rsid w:val="00582AA7"/>
    <w:rsid w:val="005A2179"/>
    <w:rsid w:val="005B3AB4"/>
    <w:rsid w:val="005B69EE"/>
    <w:rsid w:val="005C719E"/>
    <w:rsid w:val="005E188C"/>
    <w:rsid w:val="00600CA4"/>
    <w:rsid w:val="00605403"/>
    <w:rsid w:val="00621AC2"/>
    <w:rsid w:val="00630DE9"/>
    <w:rsid w:val="00632F95"/>
    <w:rsid w:val="006426B3"/>
    <w:rsid w:val="0064530C"/>
    <w:rsid w:val="00654330"/>
    <w:rsid w:val="00655878"/>
    <w:rsid w:val="0065588B"/>
    <w:rsid w:val="0066485B"/>
    <w:rsid w:val="00692B07"/>
    <w:rsid w:val="006964AC"/>
    <w:rsid w:val="006B59BD"/>
    <w:rsid w:val="006B6359"/>
    <w:rsid w:val="006C0F1F"/>
    <w:rsid w:val="006D30F6"/>
    <w:rsid w:val="006E4FC6"/>
    <w:rsid w:val="00705AD9"/>
    <w:rsid w:val="00710F2B"/>
    <w:rsid w:val="00713833"/>
    <w:rsid w:val="00720ECC"/>
    <w:rsid w:val="00722C97"/>
    <w:rsid w:val="007263A4"/>
    <w:rsid w:val="00727831"/>
    <w:rsid w:val="00761C06"/>
    <w:rsid w:val="00765D85"/>
    <w:rsid w:val="007727F9"/>
    <w:rsid w:val="00791CCC"/>
    <w:rsid w:val="007A3380"/>
    <w:rsid w:val="007C5893"/>
    <w:rsid w:val="007D2975"/>
    <w:rsid w:val="007D34D1"/>
    <w:rsid w:val="007D3886"/>
    <w:rsid w:val="007E657E"/>
    <w:rsid w:val="007F12D3"/>
    <w:rsid w:val="0080708D"/>
    <w:rsid w:val="00856604"/>
    <w:rsid w:val="00885A1C"/>
    <w:rsid w:val="00890099"/>
    <w:rsid w:val="00894F46"/>
    <w:rsid w:val="008B0B0F"/>
    <w:rsid w:val="008C0F26"/>
    <w:rsid w:val="008F0EDC"/>
    <w:rsid w:val="00916963"/>
    <w:rsid w:val="00925C8A"/>
    <w:rsid w:val="00944C8A"/>
    <w:rsid w:val="00946F5D"/>
    <w:rsid w:val="009567E6"/>
    <w:rsid w:val="00962658"/>
    <w:rsid w:val="00966BF6"/>
    <w:rsid w:val="009722D1"/>
    <w:rsid w:val="009863EB"/>
    <w:rsid w:val="009909BE"/>
    <w:rsid w:val="009954E1"/>
    <w:rsid w:val="009C0D07"/>
    <w:rsid w:val="009C18D9"/>
    <w:rsid w:val="009C330B"/>
    <w:rsid w:val="009E5311"/>
    <w:rsid w:val="009E7D01"/>
    <w:rsid w:val="009E7D87"/>
    <w:rsid w:val="009F441B"/>
    <w:rsid w:val="00A23D7D"/>
    <w:rsid w:val="00A23F66"/>
    <w:rsid w:val="00A264BC"/>
    <w:rsid w:val="00A271D9"/>
    <w:rsid w:val="00A353E6"/>
    <w:rsid w:val="00A36DE4"/>
    <w:rsid w:val="00A4349E"/>
    <w:rsid w:val="00A52321"/>
    <w:rsid w:val="00A56659"/>
    <w:rsid w:val="00A6195C"/>
    <w:rsid w:val="00A63A16"/>
    <w:rsid w:val="00A67474"/>
    <w:rsid w:val="00A71703"/>
    <w:rsid w:val="00A803CE"/>
    <w:rsid w:val="00A94D4D"/>
    <w:rsid w:val="00A97ECC"/>
    <w:rsid w:val="00AA02E8"/>
    <w:rsid w:val="00AD6503"/>
    <w:rsid w:val="00AE72A8"/>
    <w:rsid w:val="00B131FF"/>
    <w:rsid w:val="00B234FE"/>
    <w:rsid w:val="00B311BF"/>
    <w:rsid w:val="00B36662"/>
    <w:rsid w:val="00B53B04"/>
    <w:rsid w:val="00B62FEE"/>
    <w:rsid w:val="00B82214"/>
    <w:rsid w:val="00BA3398"/>
    <w:rsid w:val="00BA5D76"/>
    <w:rsid w:val="00BB662A"/>
    <w:rsid w:val="00BC727B"/>
    <w:rsid w:val="00BD57A9"/>
    <w:rsid w:val="00C05842"/>
    <w:rsid w:val="00C0595E"/>
    <w:rsid w:val="00C14B7A"/>
    <w:rsid w:val="00C251BA"/>
    <w:rsid w:val="00C27E87"/>
    <w:rsid w:val="00C343DE"/>
    <w:rsid w:val="00C359E5"/>
    <w:rsid w:val="00C41900"/>
    <w:rsid w:val="00C41948"/>
    <w:rsid w:val="00C509E9"/>
    <w:rsid w:val="00C55D48"/>
    <w:rsid w:val="00C60DBC"/>
    <w:rsid w:val="00C659ED"/>
    <w:rsid w:val="00C66138"/>
    <w:rsid w:val="00C71705"/>
    <w:rsid w:val="00C7668F"/>
    <w:rsid w:val="00C96F6C"/>
    <w:rsid w:val="00CC2B20"/>
    <w:rsid w:val="00CD316B"/>
    <w:rsid w:val="00CD7793"/>
    <w:rsid w:val="00CF634F"/>
    <w:rsid w:val="00D027BE"/>
    <w:rsid w:val="00D40DFF"/>
    <w:rsid w:val="00D44314"/>
    <w:rsid w:val="00D62007"/>
    <w:rsid w:val="00D779A5"/>
    <w:rsid w:val="00D82645"/>
    <w:rsid w:val="00D86E6F"/>
    <w:rsid w:val="00D871D1"/>
    <w:rsid w:val="00D941AA"/>
    <w:rsid w:val="00DC4157"/>
    <w:rsid w:val="00DF6543"/>
    <w:rsid w:val="00E10C75"/>
    <w:rsid w:val="00E157CB"/>
    <w:rsid w:val="00E1696C"/>
    <w:rsid w:val="00E2461F"/>
    <w:rsid w:val="00E3416B"/>
    <w:rsid w:val="00E34B36"/>
    <w:rsid w:val="00E61529"/>
    <w:rsid w:val="00E72E7C"/>
    <w:rsid w:val="00E75D4F"/>
    <w:rsid w:val="00E869A1"/>
    <w:rsid w:val="00EA1399"/>
    <w:rsid w:val="00EA2A86"/>
    <w:rsid w:val="00F1143E"/>
    <w:rsid w:val="00F47501"/>
    <w:rsid w:val="00F537C1"/>
    <w:rsid w:val="00F53D6B"/>
    <w:rsid w:val="00F54681"/>
    <w:rsid w:val="00F572BC"/>
    <w:rsid w:val="00F61531"/>
    <w:rsid w:val="00F61BE4"/>
    <w:rsid w:val="00F62E0A"/>
    <w:rsid w:val="00F636F5"/>
    <w:rsid w:val="00F6695F"/>
    <w:rsid w:val="00F71241"/>
    <w:rsid w:val="00F94654"/>
    <w:rsid w:val="00FC0448"/>
    <w:rsid w:val="00FC6342"/>
    <w:rsid w:val="00FD1770"/>
    <w:rsid w:val="00FD3D8E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2DAFC"/>
  <w15:chartTrackingRefBased/>
  <w15:docId w15:val="{664F3529-4EE0-41E0-A34B-4AF99059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1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3384"/>
      </w:tabs>
      <w:jc w:val="center"/>
      <w:outlineLvl w:val="0"/>
    </w:pPr>
    <w:rPr>
      <w:rFonts w:ascii="CG Times" w:hAnsi="CG Times"/>
      <w:i/>
      <w:caps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tabs>
        <w:tab w:val="center" w:pos="3384"/>
      </w:tabs>
      <w:jc w:val="center"/>
      <w:outlineLvl w:val="1"/>
    </w:pPr>
    <w:rPr>
      <w:i/>
      <w:sz w:val="40"/>
    </w:rPr>
  </w:style>
  <w:style w:type="paragraph" w:styleId="Heading3">
    <w:name w:val="heading 3"/>
    <w:basedOn w:val="Normal"/>
    <w:next w:val="Normal"/>
    <w:qFormat/>
    <w:pPr>
      <w:keepNext/>
      <w:spacing w:line="120" w:lineRule="auto"/>
      <w:outlineLvl w:val="2"/>
    </w:pPr>
    <w:rPr>
      <w:i/>
      <w:sz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i/>
      <w:sz w:val="3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Garamond" w:hAnsi="Garamond"/>
      <w:b/>
      <w:i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i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G Times" w:hAnsi="CG Times"/>
      <w:b/>
      <w:i/>
      <w:sz w:val="4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  <w:sz w:val="7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b/>
    </w:rPr>
  </w:style>
  <w:style w:type="paragraph" w:styleId="BalloonText">
    <w:name w:val="Balloon Text"/>
    <w:basedOn w:val="Normal"/>
    <w:semiHidden/>
    <w:rsid w:val="007C5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risweco\Desktop\NOR%20Certificate%20list.xlsx" TargetMode="External"/><Relationship Id="rId1" Type="http://schemas.openxmlformats.org/officeDocument/2006/relationships/attachedTemplate" Target="file:///C:\Users\WILLISAU\Desktop\Templates\Certific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EC2FE-FF50-48D4-9127-30ACCFD7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Template</Template>
  <TotalTime>293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California State Assembly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Willis, Aubrey</dc:creator>
  <cp:keywords/>
  <cp:lastModifiedBy>Criswell, Cody</cp:lastModifiedBy>
  <cp:revision>7</cp:revision>
  <cp:lastPrinted>2025-06-12T17:58:00Z</cp:lastPrinted>
  <dcterms:created xsi:type="dcterms:W3CDTF">2025-06-12T16:59:00Z</dcterms:created>
  <dcterms:modified xsi:type="dcterms:W3CDTF">2025-06-17T01:08:00Z</dcterms:modified>
</cp:coreProperties>
</file>